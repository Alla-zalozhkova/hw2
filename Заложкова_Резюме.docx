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4A7542" w:rsidRPr="00A85B6F" w:rsidTr="004045E2">
        <w:trPr>
          <w:trHeight w:val="12869"/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4A7542" w:rsidRPr="00A85B6F" w:rsidTr="003872AF">
              <w:trPr>
                <w:trHeight w:hRule="exact" w:val="1708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ED33AE" w:rsidRDefault="00ED33AE" w:rsidP="00ED33AE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                             </w:t>
                  </w:r>
                  <w:r w:rsidRPr="00ED33AE">
                    <w:rPr>
                      <w:sz w:val="28"/>
                      <w:szCs w:val="28"/>
                    </w:rPr>
                    <w:t>Навыки</w:t>
                  </w:r>
                </w:p>
                <w:p w:rsidR="00ED33AE" w:rsidRPr="00ED33AE" w:rsidRDefault="00ED33AE" w:rsidP="00ED33AE">
                  <w:pPr>
                    <w:jc w:val="both"/>
                    <w:rPr>
                      <w:b/>
                    </w:rPr>
                  </w:pPr>
                  <w:r w:rsidRPr="00ED33AE">
                    <w:rPr>
                      <w:b/>
                    </w:rPr>
                    <w:t>Свободное владение тремя языками. Навыки межличностного делового общения. Внимание к деталям. Умение планировать свою деятельность и принимать решения.</w:t>
                  </w:r>
                </w:p>
              </w:tc>
            </w:tr>
            <w:tr w:rsidR="004A7542" w:rsidRPr="00A85B6F" w:rsidTr="00821909">
              <w:trPr>
                <w:trHeight w:val="1059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500D7B" w:rsidRDefault="00500D7B" w:rsidP="00821909">
                  <w:pPr>
                    <w:pStyle w:val="1"/>
                    <w:tabs>
                      <w:tab w:val="left" w:pos="425"/>
                      <w:tab w:val="left" w:pos="1058"/>
                      <w:tab w:val="center" w:pos="2636"/>
                    </w:tabs>
                    <w:jc w:val="left"/>
                  </w:pPr>
                  <w:r>
                    <w:tab/>
                  </w:r>
                  <w:r w:rsidR="00821909">
                    <w:t xml:space="preserve">     </w:t>
                  </w:r>
                  <w:r w:rsidR="00821909">
                    <w:tab/>
                  </w:r>
                  <w:r w:rsidR="00821909">
                    <w:rPr>
                      <w:noProof/>
                    </w:rPr>
                    <w:drawing>
                      <wp:inline distT="0" distB="0" distL="0" distR="0" wp14:anchorId="6645D80F" wp14:editId="207EA034">
                        <wp:extent cx="1336964" cy="1777568"/>
                        <wp:effectExtent l="0" t="0" r="0" b="0"/>
                        <wp:docPr id="13" name="Рисунок 13" descr="Изображение выглядит как человек, внутренний, женщина, окно&#10;&#10;Описание создано с очень высокой степенью достоверност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AbF_oHZAEPU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1137" cy="1809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0D7B" w:rsidRDefault="00500D7B" w:rsidP="00500D7B">
                  <w:pPr>
                    <w:pStyle w:val="1"/>
                    <w:tabs>
                      <w:tab w:val="left" w:pos="1058"/>
                      <w:tab w:val="center" w:pos="2636"/>
                    </w:tabs>
                    <w:jc w:val="left"/>
                  </w:pPr>
                </w:p>
                <w:p w:rsidR="004A7542" w:rsidRPr="00A85B6F" w:rsidRDefault="00821909" w:rsidP="00500D7B">
                  <w:pPr>
                    <w:pStyle w:val="1"/>
                    <w:tabs>
                      <w:tab w:val="left" w:pos="960"/>
                      <w:tab w:val="left" w:pos="1058"/>
                      <w:tab w:val="center" w:pos="2636"/>
                    </w:tabs>
                    <w:jc w:val="left"/>
                  </w:pPr>
                  <w:r>
                    <w:t xml:space="preserve">         </w:t>
                  </w:r>
                  <w:r w:rsidR="00500D7B">
                    <w:t xml:space="preserve"> </w:t>
                  </w:r>
                  <w:sdt>
                    <w:sdtPr>
                      <w:alias w:val="Опыт работы:"/>
                      <w:tag w:val="Опыт работы:"/>
                      <w:id w:val="1217937480"/>
                      <w:placeholder>
                        <w:docPart w:val="98B03477669149FBA26E53EC558307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:rsidR="004A7542" w:rsidRPr="00A85B6F" w:rsidRDefault="00E44BA8" w:rsidP="00346ED4">
                  <w:pPr>
                    <w:pStyle w:val="2"/>
                  </w:pPr>
                  <w:r>
                    <w:t xml:space="preserve">  Переводчик </w:t>
                  </w:r>
                  <w:r w:rsidR="004A7542" w:rsidRPr="005B0E81">
                    <w:rPr>
                      <w:lang w:bidi="ru-RU"/>
                    </w:rPr>
                    <w:t xml:space="preserve">| </w:t>
                  </w:r>
                  <w:r>
                    <w:t>Лукойл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>
                    <w:t>19.01.19 – 19.09.21</w:t>
                  </w:r>
                </w:p>
                <w:p w:rsidR="004A7542" w:rsidRPr="00A85B6F" w:rsidRDefault="00E44BA8" w:rsidP="00346ED4">
                  <w:r>
                    <w:t>Работала переводчиком с английского на русский</w:t>
                  </w:r>
                  <w:r w:rsidR="000F3DD7">
                    <w:t xml:space="preserve">. Помогала осуществлению множества крупных сделок, в том числе привлечению иностранных капиталов. </w:t>
                  </w:r>
                </w:p>
                <w:p w:rsidR="004A7542" w:rsidRDefault="000F3DD7" w:rsidP="00346ED4">
                  <w:pPr>
                    <w:pStyle w:val="2"/>
                  </w:pPr>
                  <w:r>
                    <w:t>Переводчик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>
                    <w:rPr>
                      <w:lang w:val="en-US"/>
                    </w:rPr>
                    <w:t>J</w:t>
                  </w:r>
                  <w:r w:rsidRPr="000F3DD7">
                    <w:t xml:space="preserve">. </w:t>
                  </w:r>
                  <w:r>
                    <w:rPr>
                      <w:lang w:val="en-US"/>
                    </w:rPr>
                    <w:t>P</w:t>
                  </w:r>
                  <w:r w:rsidRPr="000F3DD7">
                    <w:t xml:space="preserve">. </w:t>
                  </w:r>
                  <w:r>
                    <w:rPr>
                      <w:lang w:val="en-US"/>
                    </w:rPr>
                    <w:t>Morgan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>
                    <w:t>22.09.21 – 22. 09.26</w:t>
                  </w:r>
                </w:p>
                <w:p w:rsidR="000F3DD7" w:rsidRPr="000F3DD7" w:rsidRDefault="000F3DD7" w:rsidP="000F3DD7">
                  <w:pPr>
                    <w:jc w:val="both"/>
                  </w:pPr>
                  <w:r>
                    <w:t xml:space="preserve">   Работала переводчиком с испанского на английский. Способствовала подписанию контрактов и договоров с зарубежными акционерами. </w:t>
                  </w:r>
                </w:p>
                <w:p w:rsidR="004A7542" w:rsidRPr="00A85B6F" w:rsidRDefault="004A7542" w:rsidP="00346ED4"/>
                <w:p w:rsidR="004A7542" w:rsidRPr="00A85B6F" w:rsidRDefault="00463037" w:rsidP="00346ED4">
                  <w:pPr>
                    <w:pStyle w:val="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B05392234485411ABF5FFE9A68A80E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4A7542" w:rsidRDefault="00463037" w:rsidP="00346ED4">
                  <w:pPr>
                    <w:pStyle w:val="2"/>
                  </w:pPr>
                  <w:sdt>
                    <w:sdtPr>
                      <w:alias w:val="Введите указанную в дипломе квалификацию:"/>
                      <w:tag w:val="Введите указанную в дипломе квалификацию:"/>
                      <w:id w:val="634905938"/>
                      <w:placeholder>
                        <w:docPart w:val="E7E487ABCB1B4DABBB1EBFEDCC5793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Диплом</w:t>
                      </w:r>
                    </w:sdtContent>
                  </w:sdt>
                  <w:r w:rsidR="00E44BA8">
                    <w:t xml:space="preserve"> о среднем образовании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 w:rsidR="00E44BA8">
                    <w:t>25.05.17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 w:rsidR="00E44BA8">
                    <w:t>МОУ ТОТЛ</w:t>
                  </w:r>
                </w:p>
                <w:p w:rsidR="004A7542" w:rsidRPr="00E44BA8" w:rsidRDefault="00E44BA8" w:rsidP="00346ED4">
                  <w:r>
                    <w:t xml:space="preserve">Красный диплом, диплом </w:t>
                  </w:r>
                  <w:r>
                    <w:rPr>
                      <w:lang w:val="en-US"/>
                    </w:rPr>
                    <w:t>IELTS</w:t>
                  </w:r>
                  <w:r>
                    <w:t xml:space="preserve">, диплом </w:t>
                  </w:r>
                  <w:r>
                    <w:rPr>
                      <w:lang w:val="en-US"/>
                    </w:rPr>
                    <w:t>TOEFL</w:t>
                  </w:r>
                </w:p>
                <w:p w:rsidR="004A7542" w:rsidRPr="00A85B6F" w:rsidRDefault="00463037" w:rsidP="00346ED4">
                  <w:pPr>
                    <w:pStyle w:val="2"/>
                  </w:pPr>
                  <w:sdt>
                    <w:sdtPr>
                      <w:alias w:val="Введите указанную в дипломе квалификацию:"/>
                      <w:tag w:val="Введите указанную в дипломе квалификацию:"/>
                      <w:id w:val="-498652053"/>
                      <w:placeholder>
                        <w:docPart w:val="1ACAA3C8DBA8491D88D89378D3C548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Диплом</w:t>
                      </w:r>
                    </w:sdtContent>
                  </w:sdt>
                  <w:r w:rsidR="004A7542" w:rsidRPr="005B0E81">
                    <w:rPr>
                      <w:lang w:bidi="ru-RU"/>
                    </w:rPr>
                    <w:t xml:space="preserve"> </w:t>
                  </w:r>
                  <w:r w:rsidR="00E44BA8">
                    <w:rPr>
                      <w:lang w:bidi="ru-RU"/>
                    </w:rPr>
                    <w:t>о высшем образовании</w:t>
                  </w:r>
                  <w:r w:rsidR="004A7542" w:rsidRPr="005B0E81">
                    <w:rPr>
                      <w:lang w:bidi="ru-RU"/>
                    </w:rPr>
                    <w:t xml:space="preserve">| </w:t>
                  </w:r>
                  <w:r w:rsidR="00E44BA8">
                    <w:t>29.05.21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 w:rsidR="00E44BA8">
                    <w:t>НИУ ВШЭ</w:t>
                  </w:r>
                </w:p>
                <w:p w:rsidR="004A7542" w:rsidRPr="00E44BA8" w:rsidRDefault="00E44BA8" w:rsidP="00346ED4">
                  <w:r>
                    <w:t xml:space="preserve">Красный диплом, диплом </w:t>
                  </w:r>
                  <w:r>
                    <w:rPr>
                      <w:lang w:val="en-US"/>
                    </w:rPr>
                    <w:t>IELTS</w:t>
                  </w:r>
                  <w:r>
                    <w:t xml:space="preserve">, диплом </w:t>
                  </w:r>
                  <w:r>
                    <w:rPr>
                      <w:lang w:val="en-US"/>
                    </w:rPr>
                    <w:t>TOEFL</w:t>
                  </w:r>
                  <w:r>
                    <w:t xml:space="preserve">, диплом </w:t>
                  </w:r>
                  <w:r>
                    <w:rPr>
                      <w:lang w:val="en-US"/>
                    </w:rPr>
                    <w:t>DELF</w:t>
                  </w:r>
                  <w:r>
                    <w:t xml:space="preserve">, диплом </w:t>
                  </w:r>
                  <w:r>
                    <w:rPr>
                      <w:lang w:val="en-US"/>
                    </w:rPr>
                    <w:t>DELE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2"/>
            </w:tblGrid>
            <w:tr w:rsidR="004A7542" w:rsidRPr="00A85B6F" w:rsidTr="0054665A">
              <w:trPr>
                <w:trHeight w:hRule="exact" w:val="328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463037" w:rsidP="00346ED4">
                  <w:pPr>
                    <w:pStyle w:val="1"/>
                  </w:pPr>
                  <w:sdt>
                    <w:sdtPr>
                      <w:alias w:val="Цель:"/>
                      <w:tag w:val="Цель:"/>
                      <w:id w:val="319159961"/>
                      <w:placeholder>
                        <w:docPart w:val="EF04BCA10E074093917D87F9D7FF61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ru-RU"/>
                        </w:rPr>
                        <w:t>Цель</w:t>
                      </w:r>
                    </w:sdtContent>
                  </w:sdt>
                </w:p>
                <w:p w:rsidR="00202B5C" w:rsidRDefault="00202B5C" w:rsidP="00202B5C">
                  <w:pPr>
                    <w:pStyle w:val="2"/>
                  </w:pPr>
                </w:p>
                <w:p w:rsidR="00E10171" w:rsidRPr="00E10171" w:rsidRDefault="00202B5C" w:rsidP="00202B5C">
                  <w:pPr>
                    <w:pStyle w:val="2"/>
                  </w:pPr>
                  <w:r>
                    <w:t>Получить должность переводчика с русского на французский в Парламенте Франции.</w:t>
                  </w:r>
                </w:p>
              </w:tc>
            </w:tr>
            <w:tr w:rsidR="004A7542" w:rsidRPr="00A85B6F" w:rsidTr="003872AF">
              <w:trPr>
                <w:trHeight w:val="405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6"/>
                    <w:gridCol w:w="1776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0D2E25" wp14:editId="40B00733">
                                  <wp:extent cx="329184" cy="329184"/>
                                  <wp:effectExtent l="0" t="0" r="0" b="0"/>
                                  <wp:docPr id="6" name="Группа 322" title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4D5EB4A" id="Группа 322" o:spid="_x0000_s1026" alt="Название: Значок электронной почты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mCvVvQgwAAIk3AAAOAAAAAAAAAAAA&#10;AAAAAC4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C110D7D" wp14:editId="753F45B4">
                                  <wp:extent cx="329184" cy="329184"/>
                                  <wp:effectExtent l="0" t="0" r="0" b="0"/>
                                  <wp:docPr id="304" name="Группа 303" title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E269285" id="Группа 303" o:spid="_x0000_s1026" alt="Название: Значок телефона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AC&#10;fifuCh0AAAOkAAAOAAAAAAAAAAAAAAAAAC4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3872AF" w:rsidRDefault="003872AF" w:rsidP="00346ED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Alla.zalozhkova@mail.ru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3872AF" w:rsidP="00346ED4">
                        <w:r>
                          <w:rPr>
                            <w:lang w:val="en-US"/>
                          </w:rPr>
                          <w:t>+79174598010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7620DAB" wp14:editId="27B31597">
                                  <wp:extent cx="329184" cy="329184"/>
                                  <wp:effectExtent l="0" t="0" r="0" b="0"/>
                                  <wp:docPr id="9" name="Группа 321" title="Значок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Овал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Полилиния 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C78C063" id="Группа 321" o:spid="_x0000_s1026" alt="Название: Значок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cmhfvcEAAAklEAAA4AAAAAAAAAAAAAAAAALgIAAGRycy9lMm9Eb2Mu&#10;eG1sUEsBAi0AFAAGAAgAAAAhAGhHG9DYAAAAAwEAAA8AAAAAAAAAAAAAAAAANhMAAGRycy9kb3du&#10;cmV2LnhtbFBLBQYAAAAABAAEAPMAAAA7FAAAAAA=&#10;">
                                  <v:oval id="Овал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Полилиния 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0C6108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500BBD" wp14:editId="45DF08E2">
                                  <wp:extent cx="329184" cy="329184"/>
                                  <wp:effectExtent l="0" t="0" r="13970" b="13970"/>
                                  <wp:docPr id="1" name="Группа 4" title="Значок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Полилиния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Полилиния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7A80015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HHFb5dMSAAD4ZAAADgAAAAAAAAAAAAAAAAAuAgAAZHJzL2Uyb0RvYy54bWxQSwECLQAU&#10;AAYACAAAACEAaEcb0NgAAAADAQAADwAAAAAAAAAAAAAAAAAtFQAAZHJzL2Rvd25yZXYueG1sUEsF&#10;BgAAAAAEAAQA8wAAADIWAAAAAA==&#10;">
                                  <o:lock v:ext="edit" aspectratio="t"/>
                                  <v:shape id="Полилиния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Полилиния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3872AF" w:rsidP="00346ED4">
                        <w:r w:rsidRPr="003872AF">
                          <w:t>https://www.instagram.com/_asoleil_/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3872AF" w:rsidP="00346ED4">
                        <w:r w:rsidRPr="003872AF">
                          <w:t>https://twitter.com/</w:t>
                        </w:r>
                      </w:p>
                    </w:tc>
                  </w:tr>
                </w:tbl>
                <w:p w:rsidR="004A7542" w:rsidRPr="00A85B6F" w:rsidRDefault="004A7542" w:rsidP="00346ED4"/>
              </w:tc>
            </w:tr>
            <w:tr w:rsidR="004A7542" w:rsidRPr="00A85B6F" w:rsidTr="00C024C5">
              <w:trPr>
                <w:trHeight w:val="465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0F3DD7" w:rsidP="004A7542">
                  <w:pPr>
                    <w:pStyle w:val="1"/>
                  </w:pPr>
                  <w:r>
                    <w:t>Опыт общественной работы</w:t>
                  </w:r>
                </w:p>
                <w:p w:rsidR="004A7542" w:rsidRPr="00CB6E4F" w:rsidRDefault="00C024C5" w:rsidP="00346ED4">
                  <w:pPr>
                    <w:pStyle w:val="2"/>
                    <w:rPr>
                      <w:lang w:val="en-US"/>
                    </w:rPr>
                  </w:pPr>
                  <w:r>
                    <w:t xml:space="preserve">Возглавляла благотворительный проект, связанный с помощью в процессе социализации бездомных детей во Франции. </w:t>
                  </w:r>
                  <w:r w:rsidR="00CB6E4F">
                    <w:t xml:space="preserve">Вела новостную колонку на сайте компании </w:t>
                  </w:r>
                  <w:r w:rsidR="00CB6E4F">
                    <w:rPr>
                      <w:lang w:val="en-US"/>
                    </w:rPr>
                    <w:t xml:space="preserve">J. </w:t>
                  </w:r>
                  <w:r w:rsidR="001B6C75">
                    <w:rPr>
                      <w:lang w:val="en-US"/>
                    </w:rPr>
                    <w:t>P. Morgan.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a7"/>
      </w:pPr>
    </w:p>
    <w:sectPr w:rsidR="00EC26A6" w:rsidRPr="00EC26A6" w:rsidSect="00CB61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624" w:right="794" w:bottom="624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037" w:rsidRDefault="00463037" w:rsidP="004A7542">
      <w:pPr>
        <w:spacing w:after="0" w:line="240" w:lineRule="auto"/>
      </w:pPr>
      <w:r>
        <w:separator/>
      </w:r>
    </w:p>
  </w:endnote>
  <w:endnote w:type="continuationSeparator" w:id="0">
    <w:p w:rsidR="00463037" w:rsidRDefault="00463037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37E" w:rsidRDefault="00CE73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5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CE737E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37E" w:rsidRDefault="00CE73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037" w:rsidRDefault="00463037" w:rsidP="004A7542">
      <w:pPr>
        <w:spacing w:after="0" w:line="240" w:lineRule="auto"/>
      </w:pPr>
      <w:r>
        <w:separator/>
      </w:r>
    </w:p>
  </w:footnote>
  <w:footnote w:type="continuationSeparator" w:id="0">
    <w:p w:rsidR="00463037" w:rsidRDefault="00463037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37E" w:rsidRDefault="00CE73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37E" w:rsidRDefault="00CE737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Введите свое имя:"/>
      <w:tag w:val="Введите свое имя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CE737E">
        <w:pPr>
          <w:pStyle w:val="a3"/>
        </w:pPr>
        <w:r>
          <w:t xml:space="preserve">Алла </w:t>
        </w:r>
        <w:r>
          <w:t>заложкова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4"/>
    <w:rsid w:val="000F3DD7"/>
    <w:rsid w:val="001B6C75"/>
    <w:rsid w:val="001C292B"/>
    <w:rsid w:val="00202B5C"/>
    <w:rsid w:val="00223656"/>
    <w:rsid w:val="002876BB"/>
    <w:rsid w:val="00293B83"/>
    <w:rsid w:val="002D075C"/>
    <w:rsid w:val="003872AF"/>
    <w:rsid w:val="003E30F6"/>
    <w:rsid w:val="004045E2"/>
    <w:rsid w:val="004238E5"/>
    <w:rsid w:val="00454034"/>
    <w:rsid w:val="00463037"/>
    <w:rsid w:val="004A7542"/>
    <w:rsid w:val="00500D7B"/>
    <w:rsid w:val="0054665A"/>
    <w:rsid w:val="005B776A"/>
    <w:rsid w:val="006A3CE7"/>
    <w:rsid w:val="006F77C5"/>
    <w:rsid w:val="00741F24"/>
    <w:rsid w:val="00821909"/>
    <w:rsid w:val="00851C41"/>
    <w:rsid w:val="00857F01"/>
    <w:rsid w:val="008A0DC0"/>
    <w:rsid w:val="009E6224"/>
    <w:rsid w:val="00A62E32"/>
    <w:rsid w:val="00B61586"/>
    <w:rsid w:val="00B90950"/>
    <w:rsid w:val="00BE5F21"/>
    <w:rsid w:val="00C024C5"/>
    <w:rsid w:val="00CB6109"/>
    <w:rsid w:val="00CB6E4F"/>
    <w:rsid w:val="00CE737E"/>
    <w:rsid w:val="00E10171"/>
    <w:rsid w:val="00E44BA8"/>
    <w:rsid w:val="00E8547D"/>
    <w:rsid w:val="00EC26A6"/>
    <w:rsid w:val="00EC7733"/>
    <w:rsid w:val="00ED1C71"/>
    <w:rsid w:val="00ED33AE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72B6C"/>
  <w15:chartTrackingRefBased/>
  <w15:docId w15:val="{DA0CC8F8-1035-4D7C-B526-33712B23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950"/>
  </w:style>
  <w:style w:type="paragraph" w:styleId="1">
    <w:name w:val="heading 1"/>
    <w:basedOn w:val="a"/>
    <w:next w:val="a"/>
    <w:link w:val="10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0">
    <w:name w:val="Заголовок 1 Знак"/>
    <w:basedOn w:val="a0"/>
    <w:link w:val="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Верхний колонтитул Знак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4A7542"/>
    <w:pPr>
      <w:spacing w:after="0" w:line="240" w:lineRule="auto"/>
    </w:pPr>
  </w:style>
  <w:style w:type="paragraph" w:customStyle="1" w:styleId="a8">
    <w:name w:val="Графический объект"/>
    <w:basedOn w:val="a"/>
    <w:next w:val="a"/>
    <w:link w:val="a9"/>
    <w:uiPriority w:val="10"/>
    <w:qFormat/>
    <w:rsid w:val="004A7542"/>
  </w:style>
  <w:style w:type="character" w:customStyle="1" w:styleId="a9">
    <w:name w:val="Графический объект (знак)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Заголовок 5 Знак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Заголовок 6 Знак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Выделенная цитата Знак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D075C"/>
    <w:rPr>
      <w:szCs w:val="20"/>
    </w:rPr>
  </w:style>
  <w:style w:type="paragraph" w:styleId="21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e">
    <w:name w:val="Текст макроса Знак"/>
    <w:basedOn w:val="a0"/>
    <w:link w:val="afd"/>
    <w:uiPriority w:val="99"/>
    <w:semiHidden/>
    <w:rsid w:val="002D075C"/>
    <w:rPr>
      <w:rFonts w:ascii="Consolas" w:hAnsi="Consolas"/>
      <w:szCs w:val="20"/>
    </w:rPr>
  </w:style>
  <w:style w:type="paragraph" w:styleId="aff">
    <w:name w:val="Plain Text"/>
    <w:basedOn w:val="a"/>
    <w:link w:val="aff0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1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2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3">
    <w:name w:val="Message Header"/>
    <w:basedOn w:val="a"/>
    <w:link w:val="aff4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4">
    <w:name w:val="Шапка Знак"/>
    <w:basedOn w:val="a0"/>
    <w:link w:val="aff3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91;&#1076;&#1080;&#1083;&#1072;\AppData\Roaming\Microsoft\Templates\&#1040;&#1082;&#1082;&#1091;&#1088;&#1072;&#1090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B03477669149FBA26E53EC558307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DBE09-3642-4626-BDF6-A956447E578C}"/>
      </w:docPartPr>
      <w:docPartBody>
        <w:p w:rsidR="00FF08E1" w:rsidRDefault="0081115B">
          <w:pPr>
            <w:pStyle w:val="98B03477669149FBA26E53EC55830745"/>
          </w:pPr>
          <w:r w:rsidRPr="00A85B6F">
            <w:rPr>
              <w:lang w:bidi="ru-RU"/>
            </w:rPr>
            <w:t>Опыт работы</w:t>
          </w:r>
        </w:p>
      </w:docPartBody>
    </w:docPart>
    <w:docPart>
      <w:docPartPr>
        <w:name w:val="B05392234485411ABF5FFE9A68A80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E63D7D-BB60-4A4C-9D1D-B4CDC9AAADE8}"/>
      </w:docPartPr>
      <w:docPartBody>
        <w:p w:rsidR="00FF08E1" w:rsidRDefault="0081115B">
          <w:pPr>
            <w:pStyle w:val="B05392234485411ABF5FFE9A68A80E9A"/>
          </w:pPr>
          <w:r w:rsidRPr="00A85B6F">
            <w:rPr>
              <w:lang w:bidi="ru-RU"/>
            </w:rPr>
            <w:t>Образование</w:t>
          </w:r>
        </w:p>
      </w:docPartBody>
    </w:docPart>
    <w:docPart>
      <w:docPartPr>
        <w:name w:val="E7E487ABCB1B4DABBB1EBFEDCC579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2AB67-6916-441D-AD5A-3BDE66EF67F0}"/>
      </w:docPartPr>
      <w:docPartBody>
        <w:p w:rsidR="00FF08E1" w:rsidRDefault="0081115B">
          <w:pPr>
            <w:pStyle w:val="E7E487ABCB1B4DABBB1EBFEDCC57938E"/>
          </w:pPr>
          <w:r w:rsidRPr="00A85B6F">
            <w:rPr>
              <w:lang w:bidi="ru-RU"/>
            </w:rPr>
            <w:t>Диплом</w:t>
          </w:r>
        </w:p>
      </w:docPartBody>
    </w:docPart>
    <w:docPart>
      <w:docPartPr>
        <w:name w:val="1ACAA3C8DBA8491D88D89378D3C548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C126E1-804C-44DB-849C-F079E29B988D}"/>
      </w:docPartPr>
      <w:docPartBody>
        <w:p w:rsidR="00FF08E1" w:rsidRDefault="0081115B">
          <w:pPr>
            <w:pStyle w:val="1ACAA3C8DBA8491D88D89378D3C54882"/>
          </w:pPr>
          <w:r w:rsidRPr="00A85B6F">
            <w:rPr>
              <w:lang w:bidi="ru-RU"/>
            </w:rPr>
            <w:t>Диплом</w:t>
          </w:r>
        </w:p>
      </w:docPartBody>
    </w:docPart>
    <w:docPart>
      <w:docPartPr>
        <w:name w:val="EF04BCA10E074093917D87F9D7FF61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9149BA-A7D6-40CF-A8BC-7C62FBCE8F0F}"/>
      </w:docPartPr>
      <w:docPartBody>
        <w:p w:rsidR="00FF08E1" w:rsidRDefault="0081115B">
          <w:pPr>
            <w:pStyle w:val="EF04BCA10E074093917D87F9D7FF615B"/>
          </w:pPr>
          <w:r>
            <w:rPr>
              <w:lang w:bidi="ru-RU"/>
            </w:rPr>
            <w:t>Цель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5B"/>
    <w:rsid w:val="000D23D3"/>
    <w:rsid w:val="003118DF"/>
    <w:rsid w:val="0081115B"/>
    <w:rsid w:val="00F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C20C6FD1F24D078689A198DF06F92A">
    <w:name w:val="C7C20C6FD1F24D078689A198DF06F92A"/>
  </w:style>
  <w:style w:type="paragraph" w:customStyle="1" w:styleId="15735B7CF6CD47379DC675B6023FE852">
    <w:name w:val="15735B7CF6CD47379DC675B6023FE852"/>
  </w:style>
  <w:style w:type="paragraph" w:customStyle="1" w:styleId="98B03477669149FBA26E53EC55830745">
    <w:name w:val="98B03477669149FBA26E53EC55830745"/>
  </w:style>
  <w:style w:type="paragraph" w:customStyle="1" w:styleId="072CBF16EB7D4D5CADC1D6BB83A3160B">
    <w:name w:val="072CBF16EB7D4D5CADC1D6BB83A3160B"/>
  </w:style>
  <w:style w:type="paragraph" w:customStyle="1" w:styleId="EDB5BBE4F739422BBEC745CDAD49A387">
    <w:name w:val="EDB5BBE4F739422BBEC745CDAD49A387"/>
  </w:style>
  <w:style w:type="paragraph" w:customStyle="1" w:styleId="077361752CF64208A1D9B0FD4B653C2B">
    <w:name w:val="077361752CF64208A1D9B0FD4B653C2B"/>
  </w:style>
  <w:style w:type="paragraph" w:customStyle="1" w:styleId="B1E773702C774AA98B1E347A4FB16B3C">
    <w:name w:val="B1E773702C774AA98B1E347A4FB16B3C"/>
  </w:style>
  <w:style w:type="paragraph" w:customStyle="1" w:styleId="B6D08086DA91455F82F001A3C27CE4C1">
    <w:name w:val="B6D08086DA91455F82F001A3C27CE4C1"/>
  </w:style>
  <w:style w:type="paragraph" w:customStyle="1" w:styleId="8D22ED8131004BBE9CE60AF822593752">
    <w:name w:val="8D22ED8131004BBE9CE60AF822593752"/>
  </w:style>
  <w:style w:type="paragraph" w:customStyle="1" w:styleId="9E21DA10EEC24B1AB6CB23955949A0BD">
    <w:name w:val="9E21DA10EEC24B1AB6CB23955949A0BD"/>
  </w:style>
  <w:style w:type="paragraph" w:customStyle="1" w:styleId="52C314FAC17540E0A8E92B6EF1FDF30B">
    <w:name w:val="52C314FAC17540E0A8E92B6EF1FDF30B"/>
  </w:style>
  <w:style w:type="paragraph" w:customStyle="1" w:styleId="1E6DAD504CC4426C9037D86EE0E56401">
    <w:name w:val="1E6DAD504CC4426C9037D86EE0E56401"/>
  </w:style>
  <w:style w:type="paragraph" w:customStyle="1" w:styleId="07DD066955F941DE96C543D75EE90EA6">
    <w:name w:val="07DD066955F941DE96C543D75EE90EA6"/>
  </w:style>
  <w:style w:type="paragraph" w:customStyle="1" w:styleId="B05392234485411ABF5FFE9A68A80E9A">
    <w:name w:val="B05392234485411ABF5FFE9A68A80E9A"/>
  </w:style>
  <w:style w:type="paragraph" w:customStyle="1" w:styleId="E7E487ABCB1B4DABBB1EBFEDCC57938E">
    <w:name w:val="E7E487ABCB1B4DABBB1EBFEDCC57938E"/>
  </w:style>
  <w:style w:type="paragraph" w:customStyle="1" w:styleId="9243938BBBBC44349A2BC51C9D4602BE">
    <w:name w:val="9243938BBBBC44349A2BC51C9D4602BE"/>
  </w:style>
  <w:style w:type="paragraph" w:customStyle="1" w:styleId="AD363BC68E08488B9101F14EAFC6BEA0">
    <w:name w:val="AD363BC68E08488B9101F14EAFC6BEA0"/>
  </w:style>
  <w:style w:type="paragraph" w:customStyle="1" w:styleId="9DC2D952F89D4360A5653EEFF5BF286B">
    <w:name w:val="9DC2D952F89D4360A5653EEFF5BF286B"/>
  </w:style>
  <w:style w:type="paragraph" w:customStyle="1" w:styleId="1ACAA3C8DBA8491D88D89378D3C54882">
    <w:name w:val="1ACAA3C8DBA8491D88D89378D3C54882"/>
  </w:style>
  <w:style w:type="paragraph" w:customStyle="1" w:styleId="7B49BDF7A3AB415B8AD2B8FB43964864">
    <w:name w:val="7B49BDF7A3AB415B8AD2B8FB43964864"/>
  </w:style>
  <w:style w:type="paragraph" w:customStyle="1" w:styleId="2AFBD4133F934C589253937FF54662B0">
    <w:name w:val="2AFBD4133F934C589253937FF54662B0"/>
  </w:style>
  <w:style w:type="paragraph" w:customStyle="1" w:styleId="2D2488F721864AE18AAF813365256E9C">
    <w:name w:val="2D2488F721864AE18AAF813365256E9C"/>
  </w:style>
  <w:style w:type="paragraph" w:customStyle="1" w:styleId="EF04BCA10E074093917D87F9D7FF615B">
    <w:name w:val="EF04BCA10E074093917D87F9D7FF615B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96E827710F8A4697899CA13DDB21AFFB">
    <w:name w:val="96E827710F8A4697899CA13DDB21AFFB"/>
  </w:style>
  <w:style w:type="paragraph" w:customStyle="1" w:styleId="7AB7F35BC82C42AAAA9485C47BBC532D">
    <w:name w:val="7AB7F35BC82C42AAAA9485C47BBC532D"/>
  </w:style>
  <w:style w:type="paragraph" w:customStyle="1" w:styleId="BE6A80A013B541A6A752E07F01F0D293">
    <w:name w:val="BE6A80A013B541A6A752E07F01F0D293"/>
  </w:style>
  <w:style w:type="paragraph" w:customStyle="1" w:styleId="3B7F5F2D0E18428894DF26C4031B9645">
    <w:name w:val="3B7F5F2D0E18428894DF26C4031B9645"/>
  </w:style>
  <w:style w:type="paragraph" w:customStyle="1" w:styleId="237D6A859B904EF6B2D64A5D4881ED2A">
    <w:name w:val="237D6A859B904EF6B2D64A5D4881ED2A"/>
  </w:style>
  <w:style w:type="paragraph" w:customStyle="1" w:styleId="5AE8C1C8A73943B7AFFF8D5957C76C5A">
    <w:name w:val="5AE8C1C8A73943B7AFFF8D5957C76C5A"/>
  </w:style>
  <w:style w:type="paragraph" w:customStyle="1" w:styleId="2A10B2C311CA436A971594928CA42E09">
    <w:name w:val="2A10B2C311CA436A971594928CA42E09"/>
  </w:style>
  <w:style w:type="paragraph" w:customStyle="1" w:styleId="E1247E5698B1458A90C25366DFA54198">
    <w:name w:val="E1247E5698B1458A90C25366DFA54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Алла заложкова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5EEB2-8495-41FE-AFDF-0AC6967C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MOO.dotx</Template>
  <TotalTime>91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Мудила</dc:creator>
  <cp:keywords/>
  <dc:description/>
  <cp:lastModifiedBy>Мудила</cp:lastModifiedBy>
  <cp:revision>11</cp:revision>
  <cp:lastPrinted>2018-02-02T20:27:00Z</cp:lastPrinted>
  <dcterms:created xsi:type="dcterms:W3CDTF">2018-02-02T13:02:00Z</dcterms:created>
  <dcterms:modified xsi:type="dcterms:W3CDTF">2018-02-02T20:27:00Z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